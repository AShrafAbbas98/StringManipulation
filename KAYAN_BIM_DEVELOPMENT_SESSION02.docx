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026"/>
        <w:gridCol w:w="3774"/>
      </w:tblGrid>
      <w:tr w:rsidR="002A792A" w:rsidRPr="00762868" w14:paraId="63CA54E0" w14:textId="77777777" w:rsidTr="00AB08ED">
        <w:tc>
          <w:tcPr>
            <w:tcW w:w="7026" w:type="dxa"/>
            <w:vAlign w:val="bottom"/>
          </w:tcPr>
          <w:p w14:paraId="32268901" w14:textId="49731E1D" w:rsidR="00A436BA" w:rsidRPr="00762868" w:rsidRDefault="00D46B8A" w:rsidP="002E02E3">
            <w:pPr>
              <w:pStyle w:val="Title"/>
              <w:rPr>
                <w:b/>
                <w:bCs/>
                <w:color w:val="333399"/>
              </w:rPr>
            </w:pPr>
            <w:r w:rsidRPr="00762868">
              <w:rPr>
                <w:b/>
                <w:bCs/>
              </w:rPr>
              <w:t>Level #0</w:t>
            </w:r>
            <w:r w:rsidR="00D721B0" w:rsidRPr="00762868">
              <w:rPr>
                <w:b/>
                <w:bCs/>
              </w:rPr>
              <w:t>1</w:t>
            </w:r>
            <w:r w:rsidRPr="00762868">
              <w:rPr>
                <w:b/>
                <w:bCs/>
              </w:rPr>
              <w:t xml:space="preserve"> </w:t>
            </w:r>
            <w:r w:rsidR="00D721B0" w:rsidRPr="00762868">
              <w:rPr>
                <w:b/>
                <w:bCs/>
              </w:rPr>
              <w:t>–</w:t>
            </w:r>
            <w:r w:rsidRPr="00762868">
              <w:rPr>
                <w:b/>
                <w:bCs/>
              </w:rPr>
              <w:t xml:space="preserve"> </w:t>
            </w:r>
            <w:r w:rsidR="00D721B0" w:rsidRPr="00762868">
              <w:rPr>
                <w:b/>
                <w:bCs/>
                <w:color w:val="C00000"/>
              </w:rPr>
              <w:t>C#</w:t>
            </w:r>
            <w:r w:rsidRPr="00762868">
              <w:rPr>
                <w:b/>
                <w:bCs/>
                <w:color w:val="333399"/>
              </w:rPr>
              <w:t xml:space="preserve"> </w:t>
            </w:r>
          </w:p>
        </w:tc>
        <w:tc>
          <w:tcPr>
            <w:tcW w:w="3774" w:type="dxa"/>
            <w:vAlign w:val="bottom"/>
          </w:tcPr>
          <w:p w14:paraId="0B62AE6D" w14:textId="5DE41BB1" w:rsidR="002A792A" w:rsidRPr="00762868" w:rsidRDefault="004548D6" w:rsidP="00D34246">
            <w:pPr>
              <w:pStyle w:val="Subtitle"/>
              <w:rPr>
                <w:b/>
                <w:bCs/>
                <w:sz w:val="48"/>
                <w:szCs w:val="48"/>
              </w:rPr>
            </w:pPr>
            <w:r w:rsidRPr="00762868">
              <w:rPr>
                <w:sz w:val="48"/>
                <w:szCs w:val="48"/>
              </w:rPr>
              <w:t> </w:t>
            </w:r>
          </w:p>
        </w:tc>
      </w:tr>
    </w:tbl>
    <w:p w14:paraId="3088B49F" w14:textId="77777777" w:rsidR="004C0E4E" w:rsidRPr="00762868" w:rsidRDefault="004C0E4E" w:rsidP="004C0E4E">
      <w:pPr>
        <w:rPr>
          <w:rFonts w:asciiTheme="majorHAnsi" w:hAnsiTheme="majorHAnsi"/>
        </w:rPr>
      </w:pPr>
    </w:p>
    <w:p w14:paraId="07860B29" w14:textId="77777777" w:rsidR="004C0E4E" w:rsidRPr="004C0E4E" w:rsidRDefault="004C0E4E" w:rsidP="004C0E4E">
      <w:pPr>
        <w:pStyle w:val="Heading1"/>
        <w:numPr>
          <w:ilvl w:val="0"/>
          <w:numId w:val="11"/>
        </w:numPr>
        <w:tabs>
          <w:tab w:val="num" w:pos="216"/>
        </w:tabs>
        <w:ind w:left="216" w:hanging="216"/>
        <w:rPr>
          <w:b/>
          <w:bCs/>
          <w:color w:val="C00000"/>
          <w:sz w:val="32"/>
          <w:szCs w:val="32"/>
        </w:rPr>
      </w:pPr>
      <w:r w:rsidRPr="004C0E4E">
        <w:rPr>
          <w:b/>
          <w:bCs/>
          <w:color w:val="C00000"/>
          <w:sz w:val="32"/>
          <w:szCs w:val="32"/>
        </w:rPr>
        <w:t>Counting Vowels</w:t>
      </w:r>
    </w:p>
    <w:p w14:paraId="3C66DDBD" w14:textId="77777777" w:rsidR="004C0E4E" w:rsidRPr="004C0E4E" w:rsidRDefault="004C0E4E" w:rsidP="004C0E4E">
      <w:pPr>
        <w:rPr>
          <w:rFonts w:asciiTheme="majorHAnsi" w:eastAsiaTheme="majorEastAsia" w:hAnsiTheme="majorHAnsi" w:cstheme="majorBidi"/>
          <w:sz w:val="22"/>
          <w:szCs w:val="22"/>
        </w:rPr>
      </w:pPr>
      <w:r w:rsidRPr="004C0E4E">
        <w:rPr>
          <w:rFonts w:asciiTheme="majorHAnsi" w:eastAsiaTheme="majorEastAsia" w:hAnsiTheme="majorHAnsi" w:cstheme="majorBidi"/>
          <w:sz w:val="22"/>
          <w:szCs w:val="22"/>
        </w:rPr>
        <w:t>Write a C# program that prompts the user to enter a word or phrase. The program should then count and display the number of vowels (A, E, I, O, U) in the input.</w:t>
      </w:r>
    </w:p>
    <w:p w14:paraId="51557E31" w14:textId="77777777" w:rsidR="004C0E4E" w:rsidRPr="004C0E4E" w:rsidRDefault="004C0E4E" w:rsidP="004C0E4E">
      <w:pPr>
        <w:pStyle w:val="ListParagraph"/>
        <w:numPr>
          <w:ilvl w:val="0"/>
          <w:numId w:val="20"/>
        </w:numPr>
        <w:rPr>
          <w:rFonts w:asciiTheme="majorHAnsi" w:eastAsiaTheme="majorEastAsia" w:hAnsiTheme="majorHAnsi" w:cstheme="majorBidi"/>
          <w:sz w:val="22"/>
          <w:szCs w:val="22"/>
        </w:rPr>
      </w:pPr>
      <w:r w:rsidRPr="004C0E4E">
        <w:rPr>
          <w:rFonts w:asciiTheme="majorHAnsi" w:eastAsiaTheme="majorEastAsia" w:hAnsiTheme="majorHAnsi" w:cstheme="majorBidi"/>
          <w:sz w:val="22"/>
          <w:szCs w:val="22"/>
        </w:rPr>
        <w:t>Prompt the user to enter a word or phrase.</w:t>
      </w:r>
    </w:p>
    <w:p w14:paraId="57D6F22B" w14:textId="77777777" w:rsidR="004C0E4E" w:rsidRPr="004C0E4E" w:rsidRDefault="004C0E4E" w:rsidP="004C0E4E">
      <w:pPr>
        <w:pStyle w:val="ListParagraph"/>
        <w:numPr>
          <w:ilvl w:val="0"/>
          <w:numId w:val="20"/>
        </w:numPr>
        <w:rPr>
          <w:rFonts w:asciiTheme="majorHAnsi" w:eastAsiaTheme="majorEastAsia" w:hAnsiTheme="majorHAnsi" w:cstheme="majorBidi"/>
          <w:sz w:val="22"/>
          <w:szCs w:val="22"/>
        </w:rPr>
      </w:pPr>
      <w:r w:rsidRPr="004C0E4E">
        <w:rPr>
          <w:rFonts w:asciiTheme="majorHAnsi" w:eastAsiaTheme="majorEastAsia" w:hAnsiTheme="majorHAnsi" w:cstheme="majorBidi"/>
          <w:sz w:val="22"/>
          <w:szCs w:val="22"/>
        </w:rPr>
        <w:t>Use string manipulation techniques to count the vowels (both uppercase and lowercase).</w:t>
      </w:r>
    </w:p>
    <w:p w14:paraId="6C1549B0" w14:textId="21F3E693" w:rsidR="004C0E4E" w:rsidRPr="004C0E4E" w:rsidRDefault="004C0E4E" w:rsidP="004C0E4E">
      <w:pPr>
        <w:pStyle w:val="ListParagraph"/>
        <w:numPr>
          <w:ilvl w:val="0"/>
          <w:numId w:val="20"/>
        </w:numPr>
        <w:rPr>
          <w:rFonts w:asciiTheme="majorHAnsi" w:eastAsiaTheme="majorEastAsia" w:hAnsiTheme="majorHAnsi" w:cstheme="majorBidi"/>
          <w:sz w:val="22"/>
          <w:szCs w:val="22"/>
        </w:rPr>
      </w:pPr>
      <w:r w:rsidRPr="004C0E4E">
        <w:rPr>
          <w:rFonts w:asciiTheme="majorHAnsi" w:eastAsiaTheme="majorEastAsia" w:hAnsiTheme="majorHAnsi" w:cstheme="majorBidi"/>
          <w:sz w:val="22"/>
          <w:szCs w:val="22"/>
        </w:rPr>
        <w:t>Display the count of vowels in the input.</w:t>
      </w:r>
    </w:p>
    <w:p w14:paraId="604F5CFD" w14:textId="26791073" w:rsidR="008C6011" w:rsidRPr="00762868" w:rsidRDefault="004C0E4E" w:rsidP="008C6011">
      <w:pPr>
        <w:rPr>
          <w:rFonts w:asciiTheme="majorHAnsi" w:hAnsiTheme="majorHAnsi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3692F65E" wp14:editId="7A5CD8A3">
            <wp:simplePos x="0" y="0"/>
            <wp:positionH relativeFrom="column">
              <wp:posOffset>1257300</wp:posOffset>
            </wp:positionH>
            <wp:positionV relativeFrom="paragraph">
              <wp:posOffset>238760</wp:posOffset>
            </wp:positionV>
            <wp:extent cx="3924300" cy="3924300"/>
            <wp:effectExtent l="0" t="0" r="0" b="0"/>
            <wp:wrapNone/>
            <wp:docPr id="66" name="Picture 66" descr="Nidhi Software development company in lucknow - Signature Softwa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idhi Software development company in lucknow - Signature Softwar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F34FE" w14:textId="0AA63CD9" w:rsidR="008C6011" w:rsidRPr="00762868" w:rsidRDefault="008C6011" w:rsidP="008C6011">
      <w:pPr>
        <w:rPr>
          <w:rFonts w:asciiTheme="majorHAnsi" w:hAnsiTheme="majorHAnsi"/>
        </w:rPr>
      </w:pPr>
    </w:p>
    <w:p w14:paraId="5F90E15E" w14:textId="42843DFA" w:rsidR="008C6011" w:rsidRPr="00762868" w:rsidRDefault="008C6011" w:rsidP="008C6011">
      <w:pPr>
        <w:rPr>
          <w:rFonts w:asciiTheme="majorHAnsi" w:hAnsiTheme="majorHAnsi"/>
        </w:rPr>
      </w:pPr>
    </w:p>
    <w:p w14:paraId="5422BEF8" w14:textId="37DED592" w:rsidR="008C6011" w:rsidRDefault="008C6011" w:rsidP="008C6011">
      <w:pPr>
        <w:rPr>
          <w:rFonts w:asciiTheme="majorHAnsi" w:hAnsiTheme="majorHAnsi"/>
        </w:rPr>
      </w:pPr>
    </w:p>
    <w:p w14:paraId="7AB4016D" w14:textId="13B40907" w:rsidR="004C0E4E" w:rsidRDefault="004C0E4E" w:rsidP="008C6011">
      <w:pPr>
        <w:rPr>
          <w:rFonts w:asciiTheme="majorHAnsi" w:hAnsiTheme="majorHAnsi"/>
        </w:rPr>
      </w:pPr>
    </w:p>
    <w:p w14:paraId="7CCB0E9B" w14:textId="77777777" w:rsidR="004C0E4E" w:rsidRPr="00762868" w:rsidRDefault="004C0E4E" w:rsidP="008C6011">
      <w:pPr>
        <w:rPr>
          <w:rFonts w:asciiTheme="majorHAnsi" w:hAnsiTheme="majorHAnsi"/>
        </w:rPr>
      </w:pPr>
    </w:p>
    <w:p w14:paraId="3C51DC49" w14:textId="47617272" w:rsidR="00D721B0" w:rsidRPr="00762868" w:rsidRDefault="00D721B0" w:rsidP="00D721B0">
      <w:pPr>
        <w:rPr>
          <w:rFonts w:asciiTheme="majorHAnsi" w:hAnsiTheme="majorHAnsi"/>
        </w:rPr>
      </w:pPr>
    </w:p>
    <w:p w14:paraId="68C06C5C" w14:textId="390A0566" w:rsidR="00D721B0" w:rsidRPr="00762868" w:rsidRDefault="00D721B0" w:rsidP="00D721B0">
      <w:pPr>
        <w:rPr>
          <w:rFonts w:asciiTheme="majorHAnsi" w:hAnsiTheme="majorHAnsi"/>
        </w:rPr>
      </w:pPr>
    </w:p>
    <w:p w14:paraId="507DFD2F" w14:textId="0C66D9D5" w:rsidR="00D721B0" w:rsidRPr="00762868" w:rsidRDefault="00D721B0" w:rsidP="00D721B0">
      <w:pPr>
        <w:rPr>
          <w:rFonts w:asciiTheme="majorHAnsi" w:hAnsiTheme="majorHAnsi"/>
        </w:rPr>
      </w:pPr>
    </w:p>
    <w:p w14:paraId="60BF671D" w14:textId="29E3C038" w:rsidR="00D721B0" w:rsidRPr="00762868" w:rsidRDefault="00D721B0" w:rsidP="00D721B0">
      <w:pPr>
        <w:rPr>
          <w:rFonts w:asciiTheme="majorHAnsi" w:hAnsiTheme="majorHAnsi"/>
        </w:rPr>
      </w:pPr>
    </w:p>
    <w:p w14:paraId="2151E16A" w14:textId="5D415468" w:rsidR="00D721B0" w:rsidRPr="00762868" w:rsidRDefault="00D721B0" w:rsidP="00D721B0">
      <w:pPr>
        <w:rPr>
          <w:rFonts w:asciiTheme="majorHAnsi" w:hAnsiTheme="majorHAnsi"/>
        </w:rPr>
      </w:pPr>
    </w:p>
    <w:p w14:paraId="2E4FFCC3" w14:textId="4DA09CA8" w:rsidR="00D721B0" w:rsidRPr="00762868" w:rsidRDefault="00D721B0" w:rsidP="00D721B0">
      <w:pPr>
        <w:rPr>
          <w:rFonts w:asciiTheme="majorHAnsi" w:hAnsiTheme="majorHAnsi"/>
        </w:rPr>
      </w:pPr>
    </w:p>
    <w:p w14:paraId="6EE01928" w14:textId="6F7AA0FE" w:rsidR="00E72FB4" w:rsidRPr="00762868" w:rsidRDefault="004C0E4E" w:rsidP="00E72FB4">
      <w:pPr>
        <w:pStyle w:val="Heading1"/>
        <w:numPr>
          <w:ilvl w:val="0"/>
          <w:numId w:val="11"/>
        </w:numPr>
        <w:rPr>
          <w:b/>
          <w:bCs/>
          <w:color w:val="C00000"/>
          <w:sz w:val="32"/>
          <w:szCs w:val="32"/>
        </w:rPr>
      </w:pPr>
      <w:r w:rsidRPr="004C0E4E">
        <w:rPr>
          <w:b/>
          <w:bCs/>
          <w:color w:val="C00000"/>
          <w:sz w:val="32"/>
          <w:szCs w:val="32"/>
        </w:rPr>
        <w:lastRenderedPageBreak/>
        <w:t>String Splitter</w:t>
      </w:r>
    </w:p>
    <w:p w14:paraId="27DBF868" w14:textId="77777777" w:rsidR="004C0E4E" w:rsidRPr="004C0E4E" w:rsidRDefault="004C0E4E" w:rsidP="004C0E4E">
      <w:pPr>
        <w:rPr>
          <w:rFonts w:asciiTheme="majorHAnsi" w:eastAsiaTheme="majorEastAsia" w:hAnsiTheme="majorHAnsi" w:cstheme="majorBidi"/>
          <w:sz w:val="22"/>
          <w:szCs w:val="22"/>
        </w:rPr>
      </w:pPr>
      <w:r w:rsidRPr="004C0E4E">
        <w:rPr>
          <w:rFonts w:asciiTheme="majorHAnsi" w:eastAsiaTheme="majorEastAsia" w:hAnsiTheme="majorHAnsi" w:cstheme="majorBidi"/>
          <w:sz w:val="22"/>
          <w:szCs w:val="22"/>
        </w:rPr>
        <w:t>Description: Create a C# program that asks the user to enter a comma-separated list of names. The program should split the input string and display each name on a separate line.</w:t>
      </w:r>
    </w:p>
    <w:p w14:paraId="63D27230" w14:textId="15AE8F73" w:rsidR="004C0E4E" w:rsidRPr="004C0E4E" w:rsidRDefault="004C0E4E" w:rsidP="004C0E4E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sz w:val="22"/>
          <w:szCs w:val="22"/>
        </w:rPr>
      </w:pPr>
      <w:r w:rsidRPr="004C0E4E">
        <w:rPr>
          <w:rFonts w:asciiTheme="majorHAnsi" w:eastAsiaTheme="majorEastAsia" w:hAnsiTheme="majorHAnsi" w:cstheme="majorBidi"/>
          <w:sz w:val="22"/>
          <w:szCs w:val="22"/>
        </w:rPr>
        <w:t>Prompt the user to enter a comma-separated list of names (e.g., "</w:t>
      </w:r>
      <w:r>
        <w:rPr>
          <w:rFonts w:asciiTheme="majorHAnsi" w:eastAsiaTheme="majorEastAsia" w:hAnsiTheme="majorHAnsi" w:cstheme="majorBidi"/>
          <w:sz w:val="22"/>
          <w:szCs w:val="22"/>
        </w:rPr>
        <w:t>Ahmed</w:t>
      </w:r>
      <w:r w:rsidRPr="004C0E4E">
        <w:rPr>
          <w:rFonts w:asciiTheme="majorHAnsi" w:eastAsiaTheme="majorEastAsia" w:hAnsiTheme="majorHAnsi" w:cstheme="majorBidi"/>
          <w:sz w:val="22"/>
          <w:szCs w:val="22"/>
        </w:rPr>
        <w:t xml:space="preserve">, </w:t>
      </w:r>
      <w:r>
        <w:rPr>
          <w:rFonts w:asciiTheme="majorHAnsi" w:eastAsiaTheme="majorEastAsia" w:hAnsiTheme="majorHAnsi" w:cstheme="majorBidi"/>
          <w:sz w:val="22"/>
          <w:szCs w:val="22"/>
        </w:rPr>
        <w:t>Ali</w:t>
      </w:r>
      <w:r w:rsidRPr="004C0E4E">
        <w:rPr>
          <w:rFonts w:asciiTheme="majorHAnsi" w:eastAsiaTheme="majorEastAsia" w:hAnsiTheme="majorHAnsi" w:cstheme="majorBidi"/>
          <w:sz w:val="22"/>
          <w:szCs w:val="22"/>
        </w:rPr>
        <w:t xml:space="preserve">, </w:t>
      </w:r>
      <w:r>
        <w:rPr>
          <w:rFonts w:asciiTheme="majorHAnsi" w:eastAsiaTheme="majorEastAsia" w:hAnsiTheme="majorHAnsi" w:cstheme="majorBidi"/>
          <w:sz w:val="22"/>
          <w:szCs w:val="22"/>
        </w:rPr>
        <w:t>Sara</w:t>
      </w:r>
      <w:r w:rsidRPr="004C0E4E">
        <w:rPr>
          <w:rFonts w:asciiTheme="majorHAnsi" w:eastAsiaTheme="majorEastAsia" w:hAnsiTheme="majorHAnsi" w:cstheme="majorBidi"/>
          <w:sz w:val="22"/>
          <w:szCs w:val="22"/>
        </w:rPr>
        <w:t>").</w:t>
      </w:r>
    </w:p>
    <w:p w14:paraId="1B737641" w14:textId="77777777" w:rsidR="004C0E4E" w:rsidRPr="004C0E4E" w:rsidRDefault="004C0E4E" w:rsidP="004C0E4E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sz w:val="22"/>
          <w:szCs w:val="22"/>
        </w:rPr>
      </w:pPr>
      <w:r w:rsidRPr="004C0E4E">
        <w:rPr>
          <w:rFonts w:asciiTheme="majorHAnsi" w:eastAsiaTheme="majorEastAsia" w:hAnsiTheme="majorHAnsi" w:cstheme="majorBidi"/>
          <w:sz w:val="22"/>
          <w:szCs w:val="22"/>
        </w:rPr>
        <w:t>Use string manipulation techniques to split the input and separate the names.</w:t>
      </w:r>
    </w:p>
    <w:p w14:paraId="378C54C9" w14:textId="3414B899" w:rsidR="004C0E4E" w:rsidRPr="004C0E4E" w:rsidRDefault="004C0E4E" w:rsidP="004C0E4E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sz w:val="22"/>
          <w:szCs w:val="22"/>
        </w:rPr>
      </w:pPr>
      <w:r w:rsidRPr="004C0E4E">
        <w:rPr>
          <w:rFonts w:asciiTheme="majorHAnsi" w:eastAsiaTheme="majorEastAsia" w:hAnsiTheme="majorHAnsi" w:cstheme="majorBidi"/>
          <w:sz w:val="22"/>
          <w:szCs w:val="22"/>
        </w:rPr>
        <w:t>Display each name on a separate line</w:t>
      </w:r>
      <w:r>
        <w:rPr>
          <w:rFonts w:asciiTheme="majorHAnsi" w:eastAsiaTheme="majorEastAsia" w:hAnsiTheme="majorHAnsi" w:cstheme="majorBidi"/>
          <w:sz w:val="22"/>
          <w:szCs w:val="22"/>
        </w:rPr>
        <w:t xml:space="preserve"> but all should be in upper case.</w:t>
      </w:r>
    </w:p>
    <w:p w14:paraId="444E7C49" w14:textId="3CF0CCC0" w:rsidR="00D721B0" w:rsidRPr="00762868" w:rsidRDefault="004C0E4E" w:rsidP="00D721B0">
      <w:pPr>
        <w:rPr>
          <w:rFonts w:asciiTheme="majorHAnsi" w:hAnsiTheme="majorHAnsi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9EA96E3" wp14:editId="05257AE8">
            <wp:simplePos x="0" y="0"/>
            <wp:positionH relativeFrom="column">
              <wp:posOffset>1619249</wp:posOffset>
            </wp:positionH>
            <wp:positionV relativeFrom="paragraph">
              <wp:posOffset>173989</wp:posOffset>
            </wp:positionV>
            <wp:extent cx="3476625" cy="3476625"/>
            <wp:effectExtent l="0" t="0" r="9525" b="0"/>
            <wp:wrapNone/>
            <wp:docPr id="70" name="Picture 70" descr="Indonesia Proxy IPs | No Bandwidth Fees | Rayoby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ndonesia Proxy IPs | No Bandwidth Fees | Rayoby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992" cy="347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721B0" w:rsidRPr="00762868">
      <w:headerReference w:type="default" r:id="rId10"/>
      <w:footerReference w:type="default" r:id="rId11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AE2FA" w14:textId="77777777" w:rsidR="000C0F89" w:rsidRDefault="000C0F89">
      <w:pPr>
        <w:spacing w:after="0" w:line="240" w:lineRule="auto"/>
      </w:pPr>
      <w:r>
        <w:separator/>
      </w:r>
    </w:p>
  </w:endnote>
  <w:endnote w:type="continuationSeparator" w:id="0">
    <w:p w14:paraId="70A65E96" w14:textId="77777777" w:rsidR="000C0F89" w:rsidRDefault="000C0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stanty Cortez">
    <w:altName w:val="Rastanty Cortez"/>
    <w:charset w:val="00"/>
    <w:family w:val="auto"/>
    <w:pitch w:val="variable"/>
    <w:sig w:usb0="80000027" w:usb1="1000004A" w:usb2="00000000" w:usb3="00000000" w:csb0="00000001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B54A7" w14:textId="24059BDD" w:rsidR="00896832" w:rsidRDefault="00E05B6A">
    <w:pPr>
      <w:pStyle w:val="Footer"/>
      <w:rPr>
        <w:rFonts w:ascii="Rastanty Cortez" w:hAnsi="Rastanty Cortez"/>
        <w:color w:val="BFBFBF" w:themeColor="background1" w:themeShade="BF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2185579D" wp14:editId="2C2DFB89">
          <wp:simplePos x="0" y="0"/>
          <wp:positionH relativeFrom="column">
            <wp:posOffset>-307340</wp:posOffset>
          </wp:positionH>
          <wp:positionV relativeFrom="paragraph">
            <wp:posOffset>-24212</wp:posOffset>
          </wp:positionV>
          <wp:extent cx="468630" cy="449580"/>
          <wp:effectExtent l="0" t="0" r="7620" b="7620"/>
          <wp:wrapNone/>
          <wp:docPr id="64" name="Picture 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8630" cy="449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Barlow Condensed" w:hAnsi="Barlow Condensed"/>
        <w:caps w:val="0"/>
        <w:color w:val="BFBFBF" w:themeColor="background1" w:themeShade="BF"/>
      </w:rPr>
      <w:t xml:space="preserve">        </w:t>
    </w:r>
    <w:r w:rsidRPr="00896832">
      <w:rPr>
        <w:rFonts w:ascii="Barlow Condensed" w:hAnsi="Barlow Condensed"/>
        <w:caps w:val="0"/>
        <w:color w:val="BFBFBF" w:themeColor="background1" w:themeShade="BF"/>
      </w:rPr>
      <w:t xml:space="preserve"> </w:t>
    </w:r>
    <w:r w:rsidR="00C019C6" w:rsidRPr="00C019C6">
      <w:rPr>
        <w:rFonts w:ascii="Barlow Condensed" w:hAnsi="Barlow Condensed"/>
        <w:caps w:val="0"/>
        <w:color w:val="BFBFBF" w:themeColor="background1" w:themeShade="BF"/>
      </w:rPr>
      <w:t>ashrafabbasramadan@gmail.com</w:t>
    </w:r>
    <w:r w:rsidR="00896832">
      <w:rPr>
        <w:rFonts w:ascii="Rastanty Cortez" w:hAnsi="Rastanty Cortez"/>
        <w:color w:val="BFBFBF" w:themeColor="background1" w:themeShade="BF"/>
      </w:rPr>
      <w:br/>
    </w:r>
    <w:r>
      <w:rPr>
        <w:rFonts w:ascii="Arial Black" w:hAnsi="Arial Black"/>
        <w:color w:val="BFBFBF" w:themeColor="background1" w:themeShade="BF"/>
      </w:rPr>
      <w:t xml:space="preserve">     </w:t>
    </w:r>
    <w:r w:rsidR="0051263A" w:rsidRPr="00896832">
      <w:rPr>
        <w:rFonts w:ascii="Arial Black" w:hAnsi="Arial Black"/>
        <w:color w:val="BFBFBF" w:themeColor="background1" w:themeShade="BF"/>
      </w:rPr>
      <w:t>Ashraf</w:t>
    </w:r>
    <w:r w:rsidR="0051263A" w:rsidRPr="00896832">
      <w:rPr>
        <w:rFonts w:ascii="Arial Black" w:hAnsi="Arial Black"/>
      </w:rPr>
      <w:t xml:space="preserve"> </w:t>
    </w:r>
    <w:r w:rsidR="0051263A" w:rsidRPr="00896832">
      <w:rPr>
        <w:rFonts w:ascii="Arial Black" w:hAnsi="Arial Black"/>
        <w:color w:val="BFBFBF" w:themeColor="background1" w:themeShade="BF"/>
      </w:rPr>
      <w:t>abbas</w:t>
    </w:r>
  </w:p>
  <w:p w14:paraId="500AC64E" w14:textId="7E46D6A3" w:rsidR="002A792A" w:rsidRPr="00E05B6A" w:rsidRDefault="00E05B6A">
    <w:pPr>
      <w:pStyle w:val="Footer"/>
      <w:rPr>
        <w:sz w:val="18"/>
        <w:szCs w:val="18"/>
      </w:rPr>
    </w:pPr>
    <w:r>
      <w:rPr>
        <w:rFonts w:ascii="Barlow Condensed" w:hAnsi="Barlow Condensed"/>
        <w:color w:val="BFBFBF" w:themeColor="background1" w:themeShade="BF"/>
      </w:rPr>
      <w:t xml:space="preserve">        </w:t>
    </w:r>
    <w:r w:rsidR="00C019C6" w:rsidRPr="00896832">
      <w:rPr>
        <w:rFonts w:ascii="Barlow Condensed" w:hAnsi="Barlow Condensed"/>
        <w:caps w:val="0"/>
        <w:color w:val="BFBFBF" w:themeColor="background1" w:themeShade="BF"/>
      </w:rPr>
      <w:t>BIM</w:t>
    </w:r>
    <w:r w:rsidR="00C019C6">
      <w:rPr>
        <w:rFonts w:ascii="Rastanty Cortez" w:hAnsi="Rastanty Cortez"/>
        <w:caps w:val="0"/>
        <w:color w:val="BFBFBF" w:themeColor="background1" w:themeShade="BF"/>
      </w:rPr>
      <w:t xml:space="preserve"> </w:t>
    </w:r>
    <w:r w:rsidR="00896832" w:rsidRPr="00C019C6">
      <w:rPr>
        <w:rFonts w:ascii="Barlow Condensed" w:hAnsi="Barlow Condensed"/>
        <w:caps w:val="0"/>
        <w:color w:val="BFBFBF" w:themeColor="background1" w:themeShade="BF"/>
      </w:rPr>
      <w:t>Developer</w:t>
    </w:r>
    <w:r w:rsidR="004548D6" w:rsidRPr="00C019C6">
      <w:rPr>
        <w:rFonts w:ascii="Barlow Condensed" w:hAnsi="Barlow Condensed"/>
        <w:caps w:val="0"/>
      </w:rPr>
      <w:ptab w:relativeTo="margin" w:alignment="right" w:leader="none"/>
    </w:r>
    <w:r w:rsidR="004548D6" w:rsidRPr="00C019C6">
      <w:rPr>
        <w:rFonts w:ascii="Barlow Condensed" w:hAnsi="Barlow Condensed"/>
        <w:caps w:val="0"/>
        <w:sz w:val="18"/>
        <w:szCs w:val="18"/>
      </w:rPr>
      <w:fldChar w:fldCharType="begin"/>
    </w:r>
    <w:r w:rsidR="004548D6" w:rsidRPr="00C019C6">
      <w:rPr>
        <w:rFonts w:ascii="Barlow Condensed" w:hAnsi="Barlow Condensed"/>
        <w:caps w:val="0"/>
        <w:sz w:val="18"/>
        <w:szCs w:val="18"/>
      </w:rPr>
      <w:instrText xml:space="preserve"> PAGE   \* MERGEFORMAT </w:instrText>
    </w:r>
    <w:r w:rsidR="004548D6" w:rsidRPr="00C019C6">
      <w:rPr>
        <w:rFonts w:ascii="Barlow Condensed" w:hAnsi="Barlow Condensed"/>
        <w:caps w:val="0"/>
        <w:sz w:val="18"/>
        <w:szCs w:val="18"/>
      </w:rPr>
      <w:fldChar w:fldCharType="separate"/>
    </w:r>
    <w:r w:rsidR="00BD4E5D" w:rsidRPr="00C019C6">
      <w:rPr>
        <w:rFonts w:ascii="Barlow Condensed" w:hAnsi="Barlow Condensed"/>
        <w:caps w:val="0"/>
        <w:noProof/>
        <w:sz w:val="18"/>
        <w:szCs w:val="18"/>
      </w:rPr>
      <w:t>1</w:t>
    </w:r>
    <w:r w:rsidR="004548D6" w:rsidRPr="00C019C6">
      <w:rPr>
        <w:rFonts w:ascii="Barlow Condensed" w:hAnsi="Barlow Condensed"/>
        <w:caps w:val="0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FF1AD" w14:textId="77777777" w:rsidR="000C0F89" w:rsidRDefault="000C0F89">
      <w:pPr>
        <w:spacing w:after="0" w:line="240" w:lineRule="auto"/>
      </w:pPr>
      <w:r>
        <w:separator/>
      </w:r>
    </w:p>
  </w:footnote>
  <w:footnote w:type="continuationSeparator" w:id="0">
    <w:p w14:paraId="70F75581" w14:textId="77777777" w:rsidR="000C0F89" w:rsidRDefault="000C0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FD4C1" w14:textId="0D4AEFAF" w:rsidR="007A3B26" w:rsidRDefault="00D721B0" w:rsidP="00D721B0">
    <w:pPr>
      <w:pStyle w:val="Header"/>
      <w:jc w:val="right"/>
    </w:pPr>
    <w:r>
      <w:rPr>
        <w:noProof/>
      </w:rPr>
      <w:drawing>
        <wp:anchor distT="0" distB="0" distL="114300" distR="114300" simplePos="0" relativeHeight="251659776" behindDoc="0" locked="0" layoutInCell="1" allowOverlap="1" wp14:anchorId="4BA1270D" wp14:editId="3162157F">
          <wp:simplePos x="0" y="0"/>
          <wp:positionH relativeFrom="column">
            <wp:posOffset>6152515</wp:posOffset>
          </wp:positionH>
          <wp:positionV relativeFrom="paragraph">
            <wp:posOffset>-314325</wp:posOffset>
          </wp:positionV>
          <wp:extent cx="752475" cy="752475"/>
          <wp:effectExtent l="0" t="0" r="9525" b="9525"/>
          <wp:wrapNone/>
          <wp:docPr id="65" name="Picture 65" descr="Csharp, original, logo Icon in Dev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sharp, original, logo Icon in Devic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721B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8F6A5C"/>
    <w:multiLevelType w:val="hybridMultilevel"/>
    <w:tmpl w:val="FC10AA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671BE"/>
    <w:multiLevelType w:val="hybridMultilevel"/>
    <w:tmpl w:val="0A8A9A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62903"/>
    <w:multiLevelType w:val="hybridMultilevel"/>
    <w:tmpl w:val="1DF81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514A8"/>
    <w:multiLevelType w:val="hybridMultilevel"/>
    <w:tmpl w:val="550299F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AF464F"/>
    <w:multiLevelType w:val="hybridMultilevel"/>
    <w:tmpl w:val="D96A4A46"/>
    <w:lvl w:ilvl="0" w:tplc="D2A49274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21B79"/>
    <w:multiLevelType w:val="hybridMultilevel"/>
    <w:tmpl w:val="46881B0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74644"/>
    <w:multiLevelType w:val="hybridMultilevel"/>
    <w:tmpl w:val="A2701C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B8146C"/>
    <w:multiLevelType w:val="hybridMultilevel"/>
    <w:tmpl w:val="389AB82C"/>
    <w:lvl w:ilvl="0" w:tplc="2FF07FD0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6A3F8F"/>
    <w:multiLevelType w:val="hybridMultilevel"/>
    <w:tmpl w:val="94C6076C"/>
    <w:lvl w:ilvl="0" w:tplc="2FF07FD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5B110D"/>
    <w:multiLevelType w:val="hybridMultilevel"/>
    <w:tmpl w:val="FC10A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4A6264"/>
    <w:multiLevelType w:val="hybridMultilevel"/>
    <w:tmpl w:val="9C1C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9354B6"/>
    <w:multiLevelType w:val="hybridMultilevel"/>
    <w:tmpl w:val="720475B0"/>
    <w:lvl w:ilvl="0" w:tplc="2FF07FD0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4802B2D"/>
    <w:multiLevelType w:val="hybridMultilevel"/>
    <w:tmpl w:val="52F6321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4897E49"/>
    <w:multiLevelType w:val="hybridMultilevel"/>
    <w:tmpl w:val="05CCC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F07DB0"/>
    <w:multiLevelType w:val="hybridMultilevel"/>
    <w:tmpl w:val="7DA24F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314409">
    <w:abstractNumId w:val="2"/>
  </w:num>
  <w:num w:numId="2" w16cid:durableId="170070631">
    <w:abstractNumId w:val="20"/>
  </w:num>
  <w:num w:numId="3" w16cid:durableId="1291473951">
    <w:abstractNumId w:val="4"/>
  </w:num>
  <w:num w:numId="4" w16cid:durableId="971911336">
    <w:abstractNumId w:val="13"/>
  </w:num>
  <w:num w:numId="5" w16cid:durableId="910307740">
    <w:abstractNumId w:val="9"/>
  </w:num>
  <w:num w:numId="6" w16cid:durableId="1551379735">
    <w:abstractNumId w:val="0"/>
  </w:num>
  <w:num w:numId="7" w16cid:durableId="445854396">
    <w:abstractNumId w:val="7"/>
  </w:num>
  <w:num w:numId="8" w16cid:durableId="2076970041">
    <w:abstractNumId w:val="5"/>
  </w:num>
  <w:num w:numId="9" w16cid:durableId="1054697211">
    <w:abstractNumId w:val="15"/>
  </w:num>
  <w:num w:numId="10" w16cid:durableId="282731807">
    <w:abstractNumId w:val="12"/>
  </w:num>
  <w:num w:numId="11" w16cid:durableId="1185634975">
    <w:abstractNumId w:val="8"/>
  </w:num>
  <w:num w:numId="12" w16cid:durableId="1177889687">
    <w:abstractNumId w:val="14"/>
  </w:num>
  <w:num w:numId="13" w16cid:durableId="135074505">
    <w:abstractNumId w:val="10"/>
  </w:num>
  <w:num w:numId="14" w16cid:durableId="1644113152">
    <w:abstractNumId w:val="3"/>
  </w:num>
  <w:num w:numId="15" w16cid:durableId="477918382">
    <w:abstractNumId w:val="19"/>
  </w:num>
  <w:num w:numId="16" w16cid:durableId="1682975909">
    <w:abstractNumId w:val="18"/>
  </w:num>
  <w:num w:numId="17" w16cid:durableId="565117337">
    <w:abstractNumId w:val="1"/>
  </w:num>
  <w:num w:numId="18" w16cid:durableId="573128974">
    <w:abstractNumId w:val="17"/>
  </w:num>
  <w:num w:numId="19" w16cid:durableId="201214097">
    <w:abstractNumId w:val="6"/>
  </w:num>
  <w:num w:numId="20" w16cid:durableId="1061756724">
    <w:abstractNumId w:val="16"/>
  </w:num>
  <w:num w:numId="21" w16cid:durableId="1274747063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65"/>
    <w:rsid w:val="000303C2"/>
    <w:rsid w:val="0004704F"/>
    <w:rsid w:val="00071A33"/>
    <w:rsid w:val="000774CD"/>
    <w:rsid w:val="0008087C"/>
    <w:rsid w:val="00087417"/>
    <w:rsid w:val="00093969"/>
    <w:rsid w:val="000A0F81"/>
    <w:rsid w:val="000A696F"/>
    <w:rsid w:val="000C0F89"/>
    <w:rsid w:val="00102801"/>
    <w:rsid w:val="001A13E0"/>
    <w:rsid w:val="001E35FF"/>
    <w:rsid w:val="00231C03"/>
    <w:rsid w:val="0024560F"/>
    <w:rsid w:val="002A792A"/>
    <w:rsid w:val="002C6CC4"/>
    <w:rsid w:val="002E02E3"/>
    <w:rsid w:val="003414D1"/>
    <w:rsid w:val="003638E9"/>
    <w:rsid w:val="00387081"/>
    <w:rsid w:val="003B38BC"/>
    <w:rsid w:val="003D0BD3"/>
    <w:rsid w:val="004223A9"/>
    <w:rsid w:val="004548D6"/>
    <w:rsid w:val="0048235F"/>
    <w:rsid w:val="004B5EAA"/>
    <w:rsid w:val="004C0E4E"/>
    <w:rsid w:val="004C7AF0"/>
    <w:rsid w:val="0051263A"/>
    <w:rsid w:val="00556982"/>
    <w:rsid w:val="005B653B"/>
    <w:rsid w:val="005C17AF"/>
    <w:rsid w:val="005F6ACD"/>
    <w:rsid w:val="006205F4"/>
    <w:rsid w:val="006504A9"/>
    <w:rsid w:val="00656E16"/>
    <w:rsid w:val="00692E55"/>
    <w:rsid w:val="006A055D"/>
    <w:rsid w:val="006A2DF6"/>
    <w:rsid w:val="006D480F"/>
    <w:rsid w:val="006F07D7"/>
    <w:rsid w:val="00762868"/>
    <w:rsid w:val="00765265"/>
    <w:rsid w:val="007879A1"/>
    <w:rsid w:val="007A3B26"/>
    <w:rsid w:val="00823C88"/>
    <w:rsid w:val="00832821"/>
    <w:rsid w:val="00896832"/>
    <w:rsid w:val="008B3E67"/>
    <w:rsid w:val="008B4B02"/>
    <w:rsid w:val="008C6011"/>
    <w:rsid w:val="008D6F6D"/>
    <w:rsid w:val="009717CB"/>
    <w:rsid w:val="009A2858"/>
    <w:rsid w:val="009D1FEC"/>
    <w:rsid w:val="00A01154"/>
    <w:rsid w:val="00A11A18"/>
    <w:rsid w:val="00A32A28"/>
    <w:rsid w:val="00A40F12"/>
    <w:rsid w:val="00A436BA"/>
    <w:rsid w:val="00A92443"/>
    <w:rsid w:val="00AB08ED"/>
    <w:rsid w:val="00AB17FC"/>
    <w:rsid w:val="00B33362"/>
    <w:rsid w:val="00BD4E5D"/>
    <w:rsid w:val="00BE6B08"/>
    <w:rsid w:val="00BF2918"/>
    <w:rsid w:val="00C019C6"/>
    <w:rsid w:val="00C3688B"/>
    <w:rsid w:val="00C40E10"/>
    <w:rsid w:val="00C72B2A"/>
    <w:rsid w:val="00D34246"/>
    <w:rsid w:val="00D37EEA"/>
    <w:rsid w:val="00D46B8A"/>
    <w:rsid w:val="00D721B0"/>
    <w:rsid w:val="00DB6E5F"/>
    <w:rsid w:val="00DC11A9"/>
    <w:rsid w:val="00DC409B"/>
    <w:rsid w:val="00E05B6A"/>
    <w:rsid w:val="00E7069B"/>
    <w:rsid w:val="00E72FB4"/>
    <w:rsid w:val="00E814A4"/>
    <w:rsid w:val="00F06BBE"/>
    <w:rsid w:val="00F801D7"/>
    <w:rsid w:val="00F80FD9"/>
    <w:rsid w:val="00FE71D0"/>
    <w:rsid w:val="00FF017F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8D805"/>
  <w15:docId w15:val="{1B07D7AC-27DB-4D5C-9769-07774A519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1E35FF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E35FF"/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1"/>
      </w:numPr>
      <w:spacing w:after="60" w:line="240" w:lineRule="auto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2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5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3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4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7652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50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04A9"/>
    <w:rPr>
      <w:rFonts w:ascii="Courier New" w:eastAsia="Times New Roman" w:hAnsi="Courier New" w:cs="Courier New"/>
      <w:color w:val="auto"/>
      <w:lang w:eastAsia="en-US"/>
    </w:rPr>
  </w:style>
  <w:style w:type="character" w:customStyle="1" w:styleId="pun">
    <w:name w:val="pun"/>
    <w:basedOn w:val="DefaultParagraphFont"/>
    <w:rsid w:val="006504A9"/>
  </w:style>
  <w:style w:type="character" w:customStyle="1" w:styleId="pln">
    <w:name w:val="pln"/>
    <w:basedOn w:val="DefaultParagraphFont"/>
    <w:rsid w:val="006504A9"/>
  </w:style>
  <w:style w:type="character" w:customStyle="1" w:styleId="str">
    <w:name w:val="str"/>
    <w:basedOn w:val="DefaultParagraphFont"/>
    <w:rsid w:val="006504A9"/>
  </w:style>
  <w:style w:type="character" w:customStyle="1" w:styleId="tag">
    <w:name w:val="tag"/>
    <w:basedOn w:val="DefaultParagraphFont"/>
    <w:rsid w:val="006504A9"/>
  </w:style>
  <w:style w:type="character" w:customStyle="1" w:styleId="atn">
    <w:name w:val="atn"/>
    <w:basedOn w:val="DefaultParagraphFont"/>
    <w:rsid w:val="006504A9"/>
  </w:style>
  <w:style w:type="character" w:customStyle="1" w:styleId="atv">
    <w:name w:val="atv"/>
    <w:basedOn w:val="DefaultParagraphFont"/>
    <w:rsid w:val="006504A9"/>
  </w:style>
  <w:style w:type="character" w:styleId="UnresolvedMention">
    <w:name w:val="Unresolved Mention"/>
    <w:basedOn w:val="DefaultParagraphFont"/>
    <w:uiPriority w:val="99"/>
    <w:semiHidden/>
    <w:unhideWhenUsed/>
    <w:rsid w:val="006504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VER\AppData\Roaming\Microsoft\Templates\Project%20status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67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Ashraf Abbas</cp:lastModifiedBy>
  <cp:revision>4</cp:revision>
  <cp:lastPrinted>2023-09-16T02:01:00Z</cp:lastPrinted>
  <dcterms:created xsi:type="dcterms:W3CDTF">2023-09-16T02:00:00Z</dcterms:created>
  <dcterms:modified xsi:type="dcterms:W3CDTF">2023-09-18T19:12:00Z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defa4170-0d19-0005-0004-bc88714345d2_Enabled">
    <vt:lpwstr>true</vt:lpwstr>
  </property>
  <property fmtid="{D5CDD505-2E9C-101B-9397-08002B2CF9AE}" pid="9" name="MSIP_Label_defa4170-0d19-0005-0004-bc88714345d2_SetDate">
    <vt:lpwstr>2023-08-20T23:59:51Z</vt:lpwstr>
  </property>
  <property fmtid="{D5CDD505-2E9C-101B-9397-08002B2CF9AE}" pid="10" name="MSIP_Label_defa4170-0d19-0005-0004-bc88714345d2_Method">
    <vt:lpwstr>Standard</vt:lpwstr>
  </property>
  <property fmtid="{D5CDD505-2E9C-101B-9397-08002B2CF9AE}" pid="11" name="MSIP_Label_defa4170-0d19-0005-0004-bc88714345d2_Name">
    <vt:lpwstr>defa4170-0d19-0005-0004-bc88714345d2</vt:lpwstr>
  </property>
  <property fmtid="{D5CDD505-2E9C-101B-9397-08002B2CF9AE}" pid="12" name="MSIP_Label_defa4170-0d19-0005-0004-bc88714345d2_SiteId">
    <vt:lpwstr>25d03520-3bce-45a1-9c10-8e965e01f845</vt:lpwstr>
  </property>
  <property fmtid="{D5CDD505-2E9C-101B-9397-08002B2CF9AE}" pid="13" name="MSIP_Label_defa4170-0d19-0005-0004-bc88714345d2_ActionId">
    <vt:lpwstr>66100e85-39c1-4861-ac87-c420a56a3630</vt:lpwstr>
  </property>
  <property fmtid="{D5CDD505-2E9C-101B-9397-08002B2CF9AE}" pid="14" name="MSIP_Label_defa4170-0d19-0005-0004-bc88714345d2_ContentBits">
    <vt:lpwstr>0</vt:lpwstr>
  </property>
</Properties>
</file>